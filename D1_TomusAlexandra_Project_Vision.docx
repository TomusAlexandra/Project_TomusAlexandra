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7A" w:rsidRPr="004F2BBA" w:rsidRDefault="00607F8C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E9530B" w:rsidRPr="004F2BBA">
          <w:rPr>
            <w:rFonts w:ascii="Times New Roman" w:hAnsi="Times New Roman"/>
          </w:rPr>
          <w:t>Ho</w:t>
        </w:r>
        <w:r w:rsidR="00820A22" w:rsidRPr="004F2BBA">
          <w:rPr>
            <w:rFonts w:ascii="Times New Roman" w:hAnsi="Times New Roman"/>
          </w:rPr>
          <w:t>liday H</w:t>
        </w:r>
        <w:r w:rsidR="004F2BBA">
          <w:rPr>
            <w:rFonts w:ascii="Times New Roman" w:hAnsi="Times New Roman"/>
          </w:rPr>
          <w:t>ome Management Application</w:t>
        </w:r>
        <w:r w:rsidR="009B5BF2" w:rsidRPr="004F2BBA">
          <w:rPr>
            <w:rFonts w:ascii="Times New Roman" w:hAnsi="Times New Roman"/>
          </w:rPr>
          <w:t>&gt;</w:t>
        </w:r>
      </w:fldSimple>
    </w:p>
    <w:p w:rsidR="0085257A" w:rsidRPr="00B90E27" w:rsidRDefault="0052744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Vision&gt;  </w:t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4F2BBA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E9530B">
            <w:pPr>
              <w:pStyle w:val="Tabletext"/>
            </w:pPr>
            <w:r>
              <w:t>20/03/2017</w:t>
            </w:r>
          </w:p>
        </w:tc>
        <w:tc>
          <w:tcPr>
            <w:tcW w:w="1152" w:type="dxa"/>
          </w:tcPr>
          <w:p w:rsidR="0085257A" w:rsidRPr="00B90E27" w:rsidRDefault="00E9530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6B3C2D" w:rsidP="006B3C2D">
            <w:pPr>
              <w:pStyle w:val="Tabletext"/>
            </w:pPr>
            <w:r>
              <w:t>O aplicatie care</w:t>
            </w:r>
            <w:r w:rsidR="004E0597">
              <w:t xml:space="preserve"> realizeaza o prezentare a casei de vacanta si </w:t>
            </w:r>
            <w:r>
              <w:t xml:space="preserve"> ges</w:t>
            </w:r>
            <w:r w:rsidR="004E0597">
              <w:t>tioneaza un sistem de rezervare</w:t>
            </w:r>
            <w:r>
              <w:t>.</w:t>
            </w:r>
          </w:p>
        </w:tc>
        <w:tc>
          <w:tcPr>
            <w:tcW w:w="2304" w:type="dxa"/>
          </w:tcPr>
          <w:p w:rsidR="0085257A" w:rsidRPr="00E9530B" w:rsidRDefault="00E9530B">
            <w:pPr>
              <w:pStyle w:val="Tabletext"/>
            </w:pPr>
            <w:r>
              <w:t>Tomuș Alexandra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Default="00607F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607F8C">
        <w:fldChar w:fldCharType="begin"/>
      </w:r>
      <w:r w:rsidR="0085257A" w:rsidRPr="00B90E27">
        <w:instrText xml:space="preserve"> TOC \o "1-3" </w:instrText>
      </w:r>
      <w:r w:rsidRPr="00607F8C">
        <w:fldChar w:fldCharType="separate"/>
      </w:r>
      <w:r w:rsidR="006C5FBF" w:rsidRPr="005656B5">
        <w:rPr>
          <w:noProof/>
        </w:rPr>
        <w:t>1.</w:t>
      </w:r>
      <w:r w:rsidR="006C5FBF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>
        <w:rPr>
          <w:noProof/>
        </w:rPr>
      </w:r>
      <w:r>
        <w:rPr>
          <w:noProof/>
        </w:rPr>
        <w:fldChar w:fldCharType="separate"/>
      </w:r>
      <w:r w:rsidR="006C5FBF">
        <w:rPr>
          <w:noProof/>
        </w:rPr>
        <w:t>4</w:t>
      </w:r>
      <w:r>
        <w:rPr>
          <w:noProof/>
        </w:rPr>
        <w:fldChar w:fldCharType="end"/>
      </w:r>
    </w:p>
    <w:p w:rsidR="006C5FBF" w:rsidRDefault="006C5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4</w:t>
      </w:r>
      <w:r w:rsidR="00607F8C">
        <w:rPr>
          <w:noProof/>
        </w:rPr>
        <w:fldChar w:fldCharType="end"/>
      </w:r>
    </w:p>
    <w:p w:rsidR="006C5FBF" w:rsidRDefault="006C5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4</w:t>
      </w:r>
      <w:r w:rsidR="00607F8C">
        <w:rPr>
          <w:noProof/>
        </w:rPr>
        <w:fldChar w:fldCharType="end"/>
      </w:r>
    </w:p>
    <w:p w:rsidR="006C5FBF" w:rsidRDefault="006C5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4</w:t>
      </w:r>
      <w:r w:rsidR="00607F8C">
        <w:rPr>
          <w:noProof/>
        </w:rPr>
        <w:fldChar w:fldCharType="end"/>
      </w:r>
    </w:p>
    <w:p w:rsidR="006C5FBF" w:rsidRDefault="006C5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4</w:t>
      </w:r>
      <w:r w:rsidR="00607F8C">
        <w:rPr>
          <w:noProof/>
        </w:rPr>
        <w:fldChar w:fldCharType="end"/>
      </w:r>
    </w:p>
    <w:p w:rsidR="006C5FBF" w:rsidRDefault="006C5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4</w:t>
      </w:r>
      <w:r w:rsidR="00607F8C">
        <w:rPr>
          <w:noProof/>
        </w:rPr>
        <w:fldChar w:fldCharType="end"/>
      </w:r>
    </w:p>
    <w:p w:rsidR="006C5FBF" w:rsidRDefault="006C5F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4</w:t>
      </w:r>
      <w:r w:rsidR="00607F8C">
        <w:rPr>
          <w:noProof/>
        </w:rPr>
        <w:fldChar w:fldCharType="end"/>
      </w:r>
    </w:p>
    <w:p w:rsidR="006C5FBF" w:rsidRDefault="006C5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4</w:t>
      </w:r>
      <w:r w:rsidR="00607F8C">
        <w:rPr>
          <w:noProof/>
        </w:rPr>
        <w:fldChar w:fldCharType="end"/>
      </w:r>
    </w:p>
    <w:p w:rsidR="006C5FBF" w:rsidRDefault="006C5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4</w:t>
      </w:r>
      <w:r w:rsidR="00607F8C">
        <w:rPr>
          <w:noProof/>
        </w:rPr>
        <w:fldChar w:fldCharType="end"/>
      </w:r>
    </w:p>
    <w:p w:rsidR="006C5FBF" w:rsidRDefault="006C5F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5</w:t>
      </w:r>
      <w:r w:rsidR="00607F8C">
        <w:rPr>
          <w:noProof/>
        </w:rPr>
        <w:fldChar w:fldCharType="end"/>
      </w:r>
    </w:p>
    <w:p w:rsidR="006C5FBF" w:rsidRDefault="006C5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5</w:t>
      </w:r>
      <w:r w:rsidR="00607F8C">
        <w:rPr>
          <w:noProof/>
        </w:rPr>
        <w:fldChar w:fldCharType="end"/>
      </w:r>
    </w:p>
    <w:p w:rsidR="006C5FBF" w:rsidRDefault="006C5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5</w:t>
      </w:r>
      <w:r w:rsidR="00607F8C">
        <w:rPr>
          <w:noProof/>
        </w:rPr>
        <w:fldChar w:fldCharType="end"/>
      </w:r>
    </w:p>
    <w:p w:rsidR="006C5FBF" w:rsidRDefault="006C5F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6</w:t>
      </w:r>
      <w:r w:rsidR="00607F8C">
        <w:rPr>
          <w:noProof/>
        </w:rPr>
        <w:fldChar w:fldCharType="end"/>
      </w:r>
    </w:p>
    <w:p w:rsidR="006C5FBF" w:rsidRDefault="006C5F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 w:rsidR="00607F8C"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 w:rsidR="00607F8C">
        <w:rPr>
          <w:noProof/>
        </w:rPr>
      </w:r>
      <w:r w:rsidR="00607F8C">
        <w:rPr>
          <w:noProof/>
        </w:rPr>
        <w:fldChar w:fldCharType="separate"/>
      </w:r>
      <w:r>
        <w:rPr>
          <w:noProof/>
        </w:rPr>
        <w:t>6</w:t>
      </w:r>
      <w:r w:rsidR="00607F8C">
        <w:rPr>
          <w:noProof/>
        </w:rPr>
        <w:fldChar w:fldCharType="end"/>
      </w:r>
    </w:p>
    <w:p w:rsidR="0085257A" w:rsidRPr="00B90E27" w:rsidRDefault="00607F8C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472922" w:rsidP="00472922">
      <w:pPr>
        <w:ind w:firstLine="720"/>
      </w:pPr>
      <w:r>
        <w:t xml:space="preserve">Prin intermediul acestei aplicatii se doreste realizarea unei prezentari a casei de vacanta cat si gestionarea unui sistem de rezervare. </w:t>
      </w:r>
      <w:r w:rsidR="004E2C3E">
        <w:t>Detaliile cu privire la modul de gestionare sunt detaliate in use-case.</w:t>
      </w:r>
    </w:p>
    <w:p w:rsidR="0085257A" w:rsidRDefault="0085257A" w:rsidP="0055653E">
      <w:pPr>
        <w:pStyle w:val="InfoBlue"/>
      </w:pPr>
    </w:p>
    <w:p w:rsidR="00F87E9B" w:rsidRDefault="00560B75" w:rsidP="00F87E9B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F87E9B" w:rsidRPr="00F87E9B" w:rsidRDefault="00F87E9B" w:rsidP="00F87E9B">
      <w:pPr>
        <w:ind w:left="720"/>
      </w:pPr>
      <w:r>
        <w:t>Obiectivul acestui proiect este de a a</w:t>
      </w:r>
      <w:r w:rsidR="00EB1492">
        <w:t>juta angajatii</w:t>
      </w:r>
      <w:r>
        <w:t xml:space="preserve"> sa gestioneze activitatea clientilor.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240440" w:rsidRPr="00240440" w:rsidRDefault="00240440" w:rsidP="00240440">
      <w:pPr>
        <w:ind w:left="720"/>
      </w:pPr>
      <w:r>
        <w:t>Scopul proiectului este de a oferi un sistem eficient pentru gestiune. Acesta va oferi o interfata prietenoasa, astfel incat utilizatorul sa poata interactiona usor cu aplicatia. Toate informatiilor vor fi salvate in baza de date.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FA7AE2" w:rsidRDefault="00FA7AE2" w:rsidP="00FA7AE2">
      <w:pPr>
        <w:ind w:left="720"/>
        <w:rPr>
          <w:lang w:val="ro-RO"/>
        </w:rPr>
      </w:pPr>
      <w:r w:rsidRPr="00FA7AE2">
        <w:rPr>
          <w:b/>
        </w:rPr>
        <w:t>D</w:t>
      </w:r>
      <w:r w:rsidR="00F35C89">
        <w:rPr>
          <w:b/>
        </w:rPr>
        <w:t>B</w:t>
      </w:r>
      <w:r>
        <w:rPr>
          <w:b/>
        </w:rPr>
        <w:t xml:space="preserve"> - </w:t>
      </w:r>
      <w:r>
        <w:rPr>
          <w:lang w:val="ro-RO"/>
        </w:rPr>
        <w:t>O bază de date reprezinta o colecție organizată de date. Este colecția de schemele, tabele, interogări, rapoarte, opinii și alte obiecte.</w:t>
      </w:r>
    </w:p>
    <w:p w:rsidR="00D726EB" w:rsidRPr="00D726EB" w:rsidRDefault="00D726EB" w:rsidP="00FA7AE2">
      <w:pPr>
        <w:ind w:left="720"/>
      </w:pPr>
      <w:r w:rsidRPr="00D726EB">
        <w:rPr>
          <w:b/>
          <w:color w:val="000000" w:themeColor="text1"/>
        </w:rPr>
        <w:t>SQL</w:t>
      </w:r>
      <w:r>
        <w:rPr>
          <w:color w:val="000000" w:themeColor="text1"/>
        </w:rPr>
        <w:t>(</w:t>
      </w:r>
      <w:r w:rsidRPr="00DA5600">
        <w:rPr>
          <w:color w:val="000000" w:themeColor="text1"/>
        </w:rPr>
        <w:t>Structured Query Language</w:t>
      </w:r>
      <w:r>
        <w:rPr>
          <w:color w:val="000000" w:themeColor="text1"/>
        </w:rPr>
        <w:t>)</w:t>
      </w:r>
      <w:r w:rsidR="005A07FB">
        <w:rPr>
          <w:color w:val="000000" w:themeColor="text1"/>
        </w:rPr>
        <w:t xml:space="preserve"> - </w:t>
      </w:r>
      <w:r w:rsidR="005A07FB" w:rsidRPr="005A07FB">
        <w:rPr>
          <w:color w:val="000000" w:themeColor="text1"/>
        </w:rPr>
        <w:t>un limbaj de programare standardizat utilizat pentru gestionarea bazelor de date relaționale și efectuarea diverselor operații asupra datelor în ele.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6E60FF" w:rsidRPr="00F359D9" w:rsidRDefault="006E60FF" w:rsidP="006E60FF">
      <w:pPr>
        <w:numPr>
          <w:ilvl w:val="0"/>
          <w:numId w:val="32"/>
        </w:numPr>
      </w:pPr>
      <w:bookmarkStart w:id="17" w:name="_Toc456598591"/>
      <w:bookmarkStart w:id="18" w:name="_Toc456600922"/>
      <w:bookmarkStart w:id="19" w:name="_Toc316556905"/>
      <w:r w:rsidRPr="00F359D9">
        <w:t>Project_UseCaseModel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85257A" w:rsidRPr="00B90E27" w:rsidRDefault="0085257A" w:rsidP="0055653E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96BDE" w:rsidRDefault="00F96BDE" w:rsidP="0055653E">
            <w:pPr>
              <w:pStyle w:val="InfoBlue"/>
            </w:pPr>
            <w:r>
              <w:t>Solicitari de rezervare din partea turistilor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96BDE" w:rsidRDefault="00CA3FB2" w:rsidP="0055653E">
            <w:pPr>
              <w:pStyle w:val="InfoBlue"/>
            </w:pPr>
            <w:r>
              <w:t xml:space="preserve">Utilizatorii care doresc sa realizeze rezervari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B4BA7" w:rsidRDefault="006B4BA7" w:rsidP="0055653E">
            <w:pPr>
              <w:pStyle w:val="InfoBlue"/>
            </w:pPr>
            <w:r>
              <w:t>De a economisi timp si resurse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834B5" w:rsidRDefault="002834B5" w:rsidP="0055653E">
            <w:pPr>
              <w:pStyle w:val="InfoBlue"/>
            </w:pPr>
            <w:r>
              <w:t>Utilizand o aplicatie online se pastreaza o evidenta a rezervarilor efectuate.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55653E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834B5" w:rsidRDefault="002834B5" w:rsidP="0055653E">
            <w:pPr>
              <w:pStyle w:val="InfoBlue"/>
            </w:pPr>
            <w:r>
              <w:t>Utilizatori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5104A7" w:rsidRDefault="005104A7" w:rsidP="0055653E">
            <w:pPr>
              <w:pStyle w:val="InfoBlue"/>
            </w:pPr>
            <w:r>
              <w:t>Pentru</w:t>
            </w:r>
            <w:r w:rsidR="00C03B91">
              <w:t xml:space="preserve"> necesitatea de organizare a</w:t>
            </w:r>
            <w:r>
              <w:t xml:space="preserve"> cererilor efectuate de clienti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22E7D" w:rsidRDefault="0085257A" w:rsidP="0055653E">
            <w:pPr>
              <w:pStyle w:val="InfoBlue"/>
            </w:pPr>
            <w:r w:rsidRPr="00B90E27">
              <w:rPr>
                <w:color w:val="C0504D" w:themeColor="accent2"/>
              </w:rPr>
              <w:t xml:space="preserve"> </w:t>
            </w:r>
            <w:r w:rsidR="00E22E7D">
              <w:t>House Holiday Management Application este o aplicatie online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C03B91" w:rsidRDefault="00C03B91" w:rsidP="0055653E">
            <w:pPr>
              <w:pStyle w:val="InfoBlue"/>
            </w:pPr>
            <w:r>
              <w:t>Tine evidenta tuturor turistilor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05D70" w:rsidRDefault="00105D70" w:rsidP="0055653E">
            <w:pPr>
              <w:pStyle w:val="InfoBlue"/>
            </w:pPr>
            <w:r>
              <w:t>Alte platforme online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582133" w:rsidRDefault="00582133" w:rsidP="0055653E">
            <w:pPr>
              <w:pStyle w:val="InfoBlue"/>
            </w:pPr>
            <w:r>
              <w:t>Este util si eficient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lastRenderedPageBreak/>
        <w:t>Stakeholder and User Descriptions</w:t>
      </w:r>
      <w:bookmarkEnd w:id="29"/>
      <w:bookmarkEnd w:id="30"/>
      <w:bookmarkEnd w:id="31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:rsidR="0085257A" w:rsidRPr="00B90E27" w:rsidRDefault="0085257A" w:rsidP="0055653E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EC660A" w:rsidRDefault="00EC660A" w:rsidP="0055653E">
            <w:pPr>
              <w:pStyle w:val="InfoBlue"/>
            </w:pPr>
            <w:r>
              <w:t>Holiday Home</w:t>
            </w:r>
          </w:p>
        </w:tc>
        <w:tc>
          <w:tcPr>
            <w:tcW w:w="2610" w:type="dxa"/>
          </w:tcPr>
          <w:p w:rsidR="0085257A" w:rsidRPr="00EC660A" w:rsidRDefault="00EC660A" w:rsidP="0055653E">
            <w:pPr>
              <w:pStyle w:val="InfoBlue"/>
            </w:pPr>
            <w:r>
              <w:t>Persoana care are nevoie de aplicatie</w:t>
            </w:r>
          </w:p>
        </w:tc>
        <w:tc>
          <w:tcPr>
            <w:tcW w:w="3960" w:type="dxa"/>
          </w:tcPr>
          <w:p w:rsidR="0085257A" w:rsidRPr="00EC660A" w:rsidRDefault="00EC660A" w:rsidP="0055653E">
            <w:pPr>
              <w:pStyle w:val="InfoBlue"/>
            </w:pPr>
            <w:r>
              <w:t>Sa plateasca produsul</w:t>
            </w:r>
          </w:p>
        </w:tc>
      </w:tr>
    </w:tbl>
    <w:p w:rsidR="0085257A" w:rsidRDefault="0085257A" w:rsidP="00F669DB">
      <w:pPr>
        <w:pStyle w:val="Heading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p w:rsidR="00E2322E" w:rsidRPr="00E2322E" w:rsidRDefault="00E2322E" w:rsidP="00E2322E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350"/>
        <w:gridCol w:w="1530"/>
        <w:gridCol w:w="3240"/>
        <w:gridCol w:w="2628"/>
      </w:tblGrid>
      <w:tr w:rsidR="0085257A" w:rsidRPr="00B90E27" w:rsidTr="00BB1B50">
        <w:trPr>
          <w:trHeight w:val="418"/>
        </w:trPr>
        <w:tc>
          <w:tcPr>
            <w:tcW w:w="135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53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BB1B50">
        <w:trPr>
          <w:trHeight w:val="976"/>
        </w:trPr>
        <w:tc>
          <w:tcPr>
            <w:tcW w:w="1350" w:type="dxa"/>
          </w:tcPr>
          <w:p w:rsidR="00BB1B50" w:rsidRDefault="00BB1B50" w:rsidP="0055653E">
            <w:pPr>
              <w:pStyle w:val="InfoBlue"/>
            </w:pPr>
            <w:r>
              <w:t>User</w:t>
            </w:r>
          </w:p>
          <w:p w:rsidR="00BB1B50" w:rsidRDefault="00BB1B50" w:rsidP="00BB1B50">
            <w:pPr>
              <w:pStyle w:val="BodyText"/>
            </w:pPr>
          </w:p>
          <w:p w:rsidR="00BB1B50" w:rsidRPr="00BB1B50" w:rsidRDefault="00BB1B50" w:rsidP="00BB1B50">
            <w:pPr>
              <w:pStyle w:val="BodyText"/>
              <w:ind w:left="0"/>
            </w:pPr>
          </w:p>
        </w:tc>
        <w:tc>
          <w:tcPr>
            <w:tcW w:w="1530" w:type="dxa"/>
          </w:tcPr>
          <w:p w:rsidR="0085257A" w:rsidRPr="00BB1B50" w:rsidRDefault="0085257A" w:rsidP="0055653E">
            <w:pPr>
              <w:pStyle w:val="InfoBlue"/>
            </w:pPr>
          </w:p>
        </w:tc>
        <w:tc>
          <w:tcPr>
            <w:tcW w:w="3240" w:type="dxa"/>
          </w:tcPr>
          <w:p w:rsidR="0085257A" w:rsidRPr="00304F9E" w:rsidRDefault="0085257A" w:rsidP="0055653E">
            <w:pPr>
              <w:pStyle w:val="InfoBlue"/>
            </w:pPr>
            <w:r w:rsidRPr="00BB1B50">
              <w:rPr>
                <w:b/>
              </w:rPr>
              <w:t>[</w:t>
            </w:r>
            <w:r w:rsidRPr="00304F9E">
              <w:t>List the user’s key responsibilities with regard to the system being developed; for example:</w:t>
            </w:r>
          </w:p>
          <w:p w:rsidR="0085257A" w:rsidRPr="00304F9E" w:rsidRDefault="0085257A" w:rsidP="0055653E">
            <w:pPr>
              <w:pStyle w:val="InfoBlue"/>
            </w:pPr>
            <w:r w:rsidRPr="00304F9E">
              <w:t>captures details</w:t>
            </w:r>
          </w:p>
          <w:p w:rsidR="0085257A" w:rsidRPr="00304F9E" w:rsidRDefault="0085257A" w:rsidP="0055653E">
            <w:pPr>
              <w:pStyle w:val="InfoBlue"/>
            </w:pPr>
            <w:r w:rsidRPr="00304F9E">
              <w:t>produces reports</w:t>
            </w:r>
          </w:p>
          <w:p w:rsidR="0085257A" w:rsidRPr="00304F9E" w:rsidRDefault="0085257A" w:rsidP="0055653E">
            <w:pPr>
              <w:pStyle w:val="InfoBlue"/>
            </w:pPr>
            <w:r w:rsidRPr="00304F9E">
              <w:t>coordinates work</w:t>
            </w:r>
          </w:p>
          <w:p w:rsidR="0085257A" w:rsidRPr="00BB1B50" w:rsidRDefault="0085257A" w:rsidP="0055653E">
            <w:pPr>
              <w:pStyle w:val="InfoBlue"/>
              <w:rPr>
                <w:b/>
              </w:rPr>
            </w:pPr>
            <w:r w:rsidRPr="00304F9E">
              <w:t>and so on]</w:t>
            </w:r>
          </w:p>
        </w:tc>
        <w:tc>
          <w:tcPr>
            <w:tcW w:w="2628" w:type="dxa"/>
          </w:tcPr>
          <w:p w:rsidR="0085257A" w:rsidRPr="00304F9E" w:rsidRDefault="0085257A" w:rsidP="0055653E">
            <w:pPr>
              <w:pStyle w:val="InfoBlue"/>
            </w:pPr>
            <w:r w:rsidRPr="00304F9E">
              <w:t>[If the user is not directly represented, identify which stakeholder is responsible for representing the user’s interest.]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7" w:name="_Toc425054386"/>
      <w:bookmarkStart w:id="38" w:name="_Toc342757864"/>
      <w:bookmarkStart w:id="39" w:name="_Toc346297773"/>
      <w:bookmarkStart w:id="40" w:name="_Toc422186479"/>
      <w:bookmarkStart w:id="41" w:name="_Toc436203384"/>
      <w:bookmarkStart w:id="42" w:name="_Toc452813585"/>
      <w:bookmarkStart w:id="43" w:name="_Toc316556912"/>
      <w:r w:rsidRPr="00B90E27">
        <w:rPr>
          <w:rFonts w:ascii="Times New Roman" w:hAnsi="Times New Roman"/>
        </w:rPr>
        <w:t>User Environment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4" w:name="_Toc436203408"/>
      <w:bookmarkStart w:id="45" w:name="_Toc452813602"/>
      <w:bookmarkStart w:id="46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4"/>
      <w:bookmarkEnd w:id="45"/>
      <w:bookmarkEnd w:id="46"/>
    </w:p>
    <w:p w:rsidR="0085257A" w:rsidRPr="00B90E27" w:rsidRDefault="0055653E" w:rsidP="0055653E">
      <w:pPr>
        <w:pStyle w:val="InfoBlue"/>
        <w:numPr>
          <w:ilvl w:val="0"/>
          <w:numId w:val="33"/>
        </w:numPr>
      </w:pPr>
      <w:r>
        <w:t xml:space="preserve"> Tastatura si mouse pentru a completa campurile si pentru a selecta diferite optiuni.</w:t>
      </w:r>
    </w:p>
    <w:sectPr w:rsidR="0085257A" w:rsidRPr="00B90E27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F22" w:rsidRDefault="00CA2F22">
      <w:pPr>
        <w:spacing w:line="240" w:lineRule="auto"/>
      </w:pPr>
      <w:r>
        <w:separator/>
      </w:r>
    </w:p>
  </w:endnote>
  <w:endnote w:type="continuationSeparator" w:id="0">
    <w:p w:rsidR="00CA2F22" w:rsidRDefault="00CA2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4F2244">
          <w:pPr>
            <w:jc w:val="center"/>
          </w:pPr>
          <w:r>
            <w:sym w:font="Symbol" w:char="F0D3"/>
          </w:r>
          <w:r w:rsidR="004F2244">
            <w:t>Tomuș Alexandra</w:t>
          </w:r>
          <w:r>
            <w:t xml:space="preserve">, </w:t>
          </w:r>
          <w:fldSimple w:instr=" DATE \@ &quot;yyyy&quot; ">
            <w:r w:rsidR="00EB1492">
              <w:rPr>
                <w:noProof/>
              </w:rPr>
              <w:t>2017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607F8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07F8C">
            <w:rPr>
              <w:rStyle w:val="PageNumber"/>
            </w:rPr>
            <w:fldChar w:fldCharType="separate"/>
          </w:r>
          <w:r w:rsidR="00EB1492">
            <w:rPr>
              <w:rStyle w:val="PageNumber"/>
              <w:noProof/>
            </w:rPr>
            <w:t>4</w:t>
          </w:r>
          <w:r w:rsidR="00607F8C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F22" w:rsidRDefault="00CA2F22">
      <w:pPr>
        <w:spacing w:line="240" w:lineRule="auto"/>
      </w:pPr>
      <w:r>
        <w:separator/>
      </w:r>
    </w:p>
  </w:footnote>
  <w:footnote w:type="continuationSeparator" w:id="0">
    <w:p w:rsidR="00CA2F22" w:rsidRDefault="00CA2F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607F8C">
    <w:pPr>
      <w:pBdr>
        <w:bottom w:val="single" w:sz="6" w:space="1" w:color="auto"/>
      </w:pBdr>
      <w:jc w:val="right"/>
    </w:pPr>
    <w:fldSimple w:instr=" DOCPROPERTY &quot;Company&quot;  \* MERGEFORMAT ">
      <w:r w:rsidR="00E9530B">
        <w:rPr>
          <w:rFonts w:ascii="Arial" w:hAnsi="Arial"/>
          <w:b/>
          <w:sz w:val="36"/>
        </w:rPr>
        <w:t>&lt;</w:t>
      </w:r>
      <w:r w:rsidR="00527447">
        <w:rPr>
          <w:rFonts w:ascii="Arial" w:hAnsi="Arial"/>
          <w:b/>
          <w:sz w:val="36"/>
        </w:rPr>
        <w:t>Tomuș Alexandra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607F8C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9530B">
        <w:rPr>
          <w:rFonts w:ascii="Arial" w:hAnsi="Arial"/>
          <w:b/>
          <w:sz w:val="36"/>
        </w:rPr>
        <w:t>&lt;30234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D439A">
      <w:tc>
        <w:tcPr>
          <w:tcW w:w="6379" w:type="dxa"/>
        </w:tcPr>
        <w:p w:rsidR="00AD439A" w:rsidRPr="005D0510" w:rsidRDefault="00527447">
          <w:pPr>
            <w:rPr>
              <w:b/>
            </w:rPr>
          </w:pPr>
          <w:r>
            <w:t xml:space="preserve"> </w:t>
          </w:r>
          <w:fldSimple w:instr=" SUBJECT  \* MERGEFORMAT ">
            <w:r w:rsidRPr="005D0510">
              <w:rPr>
                <w:b/>
              </w:rPr>
              <w:t>&lt;Holiday Home Management Application</w:t>
            </w:r>
            <w:r w:rsidR="00AD439A" w:rsidRPr="005D0510">
              <w:rPr>
                <w:b/>
              </w:rPr>
              <w:t>&gt;</w:t>
            </w:r>
          </w:fldSimple>
        </w:p>
      </w:tc>
      <w:tc>
        <w:tcPr>
          <w:tcW w:w="3179" w:type="dxa"/>
        </w:tcPr>
        <w:p w:rsidR="00AD439A" w:rsidRDefault="00E9530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607F8C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E9530B">
          <w:r>
            <w:t xml:space="preserve">  Date:  20/03/2017</w:t>
          </w:r>
        </w:p>
      </w:tc>
    </w:tr>
    <w:tr w:rsidR="00AD439A">
      <w:tc>
        <w:tcPr>
          <w:tcW w:w="9558" w:type="dxa"/>
          <w:gridSpan w:val="2"/>
        </w:tcPr>
        <w:p w:rsidR="00AD439A" w:rsidRDefault="00E9530B">
          <w:r>
            <w:t>Vision1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CC2096"/>
    <w:multiLevelType w:val="hybridMultilevel"/>
    <w:tmpl w:val="BA82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5553AA"/>
    <w:multiLevelType w:val="hybridMultilevel"/>
    <w:tmpl w:val="BEB486D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B425CBE"/>
    <w:multiLevelType w:val="hybridMultilevel"/>
    <w:tmpl w:val="55CCDDC0"/>
    <w:lvl w:ilvl="0" w:tplc="0418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0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7"/>
  </w:num>
  <w:num w:numId="13">
    <w:abstractNumId w:val="15"/>
  </w:num>
  <w:num w:numId="14">
    <w:abstractNumId w:val="28"/>
  </w:num>
  <w:num w:numId="15">
    <w:abstractNumId w:val="14"/>
  </w:num>
  <w:num w:numId="16">
    <w:abstractNumId w:val="7"/>
  </w:num>
  <w:num w:numId="17">
    <w:abstractNumId w:val="27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26"/>
  </w:num>
  <w:num w:numId="23">
    <w:abstractNumId w:val="12"/>
  </w:num>
  <w:num w:numId="24">
    <w:abstractNumId w:val="10"/>
  </w:num>
  <w:num w:numId="25">
    <w:abstractNumId w:val="9"/>
  </w:num>
  <w:num w:numId="26">
    <w:abstractNumId w:val="24"/>
  </w:num>
  <w:num w:numId="27">
    <w:abstractNumId w:val="25"/>
  </w:num>
  <w:num w:numId="28">
    <w:abstractNumId w:val="31"/>
  </w:num>
  <w:num w:numId="29">
    <w:abstractNumId w:val="18"/>
  </w:num>
  <w:num w:numId="30">
    <w:abstractNumId w:val="4"/>
  </w:num>
  <w:num w:numId="31">
    <w:abstractNumId w:val="21"/>
  </w:num>
  <w:num w:numId="32">
    <w:abstractNumId w:val="11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047FB8"/>
    <w:rsid w:val="00105D70"/>
    <w:rsid w:val="0014439B"/>
    <w:rsid w:val="00165236"/>
    <w:rsid w:val="00172951"/>
    <w:rsid w:val="001B0615"/>
    <w:rsid w:val="001C7458"/>
    <w:rsid w:val="001D42BB"/>
    <w:rsid w:val="00240440"/>
    <w:rsid w:val="002834B5"/>
    <w:rsid w:val="00304F9E"/>
    <w:rsid w:val="003A3B05"/>
    <w:rsid w:val="00472922"/>
    <w:rsid w:val="004A2F18"/>
    <w:rsid w:val="004B5FFB"/>
    <w:rsid w:val="004E0597"/>
    <w:rsid w:val="004E2C3E"/>
    <w:rsid w:val="004F2244"/>
    <w:rsid w:val="004F2BBA"/>
    <w:rsid w:val="005104A7"/>
    <w:rsid w:val="00527447"/>
    <w:rsid w:val="0055653E"/>
    <w:rsid w:val="00560B75"/>
    <w:rsid w:val="00582133"/>
    <w:rsid w:val="005A07FB"/>
    <w:rsid w:val="005A3207"/>
    <w:rsid w:val="005D0510"/>
    <w:rsid w:val="00600853"/>
    <w:rsid w:val="00607F8C"/>
    <w:rsid w:val="00656720"/>
    <w:rsid w:val="006B3C2D"/>
    <w:rsid w:val="006B4BA7"/>
    <w:rsid w:val="006C5FBF"/>
    <w:rsid w:val="006E60FF"/>
    <w:rsid w:val="0073239A"/>
    <w:rsid w:val="00820A22"/>
    <w:rsid w:val="0085257A"/>
    <w:rsid w:val="0097255D"/>
    <w:rsid w:val="00987345"/>
    <w:rsid w:val="009B1AB9"/>
    <w:rsid w:val="009B5BF2"/>
    <w:rsid w:val="00A5072E"/>
    <w:rsid w:val="00A61AF1"/>
    <w:rsid w:val="00A61FD4"/>
    <w:rsid w:val="00AB15B2"/>
    <w:rsid w:val="00AD439A"/>
    <w:rsid w:val="00AD74C0"/>
    <w:rsid w:val="00AF47AE"/>
    <w:rsid w:val="00B56935"/>
    <w:rsid w:val="00B90E27"/>
    <w:rsid w:val="00B944EA"/>
    <w:rsid w:val="00BB1B50"/>
    <w:rsid w:val="00BE1B76"/>
    <w:rsid w:val="00C03B91"/>
    <w:rsid w:val="00C24CF0"/>
    <w:rsid w:val="00C35D85"/>
    <w:rsid w:val="00C67D9A"/>
    <w:rsid w:val="00CA2F22"/>
    <w:rsid w:val="00CA3FB2"/>
    <w:rsid w:val="00D726EB"/>
    <w:rsid w:val="00DD2F88"/>
    <w:rsid w:val="00DF1DF0"/>
    <w:rsid w:val="00DF6898"/>
    <w:rsid w:val="00E15452"/>
    <w:rsid w:val="00E22E7D"/>
    <w:rsid w:val="00E2322E"/>
    <w:rsid w:val="00E41E57"/>
    <w:rsid w:val="00E55EE3"/>
    <w:rsid w:val="00E71731"/>
    <w:rsid w:val="00E9530B"/>
    <w:rsid w:val="00EB1492"/>
    <w:rsid w:val="00EB5F85"/>
    <w:rsid w:val="00EC660A"/>
    <w:rsid w:val="00F07C84"/>
    <w:rsid w:val="00F35C89"/>
    <w:rsid w:val="00F36150"/>
    <w:rsid w:val="00F669DB"/>
    <w:rsid w:val="00F87E9B"/>
    <w:rsid w:val="00F96BDE"/>
    <w:rsid w:val="00FA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5653E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161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Alexandra</cp:lastModifiedBy>
  <cp:revision>59</cp:revision>
  <cp:lastPrinted>2001-03-15T12:26:00Z</cp:lastPrinted>
  <dcterms:created xsi:type="dcterms:W3CDTF">2010-02-24T07:49:00Z</dcterms:created>
  <dcterms:modified xsi:type="dcterms:W3CDTF">2017-03-22T19:39:00Z</dcterms:modified>
</cp:coreProperties>
</file>